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4A77E" w14:textId="0FDB1851" w:rsidR="00753A27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 w:rsidRPr="00F6781B">
        <w:rPr>
          <w:rFonts w:ascii="Arial Black" w:hAnsi="Arial Black"/>
          <w:b/>
          <w:sz w:val="40"/>
          <w:szCs w:val="40"/>
        </w:rPr>
        <w:t>Please “Enable Editing” above to view all content in this document</w:t>
      </w:r>
    </w:p>
    <w:p w14:paraId="63409318" w14:textId="2DC57520" w:rsidR="00684661" w:rsidRDefault="00684661" w:rsidP="00F6781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0B2B0978" wp14:editId="0FC9B575">
            <wp:extent cx="5943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7E3C6" w14:textId="7CDD3365" w:rsidR="00F6781B" w:rsidRDefault="001C3B69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4D09A58C" wp14:editId="56D3B334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C2F" w14:textId="0AFED44A" w:rsid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</w:p>
    <w:p w14:paraId="6D22CCDC" w14:textId="059FD818" w:rsidR="00F6781B" w:rsidRPr="00F6781B" w:rsidRDefault="00F6781B" w:rsidP="00F6781B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noProof/>
          <w:sz w:val="40"/>
          <w:szCs w:val="40"/>
        </w:rPr>
        <w:drawing>
          <wp:inline distT="0" distB="0" distL="0" distR="0" wp14:anchorId="6031C6F7" wp14:editId="736A79E9">
            <wp:extent cx="0" cy="0"/>
            <wp:effectExtent l="0" t="0" r="0" b="0"/>
            <wp:docPr id="2" name="www.b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.bing.com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81B" w:rsidRPr="00F67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785C" w14:textId="77777777" w:rsidR="00910B1D" w:rsidRDefault="00910B1D" w:rsidP="00F6781B">
      <w:pPr>
        <w:spacing w:after="0" w:line="240" w:lineRule="auto"/>
      </w:pPr>
      <w:r>
        <w:separator/>
      </w:r>
    </w:p>
  </w:endnote>
  <w:endnote w:type="continuationSeparator" w:id="0">
    <w:p w14:paraId="75537FD5" w14:textId="77777777" w:rsidR="00910B1D" w:rsidRDefault="00910B1D" w:rsidP="00F6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31B99" w14:textId="77777777" w:rsidR="00F6781B" w:rsidRDefault="00F6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B7DE" w14:textId="77777777" w:rsidR="00F6781B" w:rsidRDefault="00F6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663F" w14:textId="77777777" w:rsidR="00F6781B" w:rsidRDefault="00F6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7946" w14:textId="77777777" w:rsidR="00910B1D" w:rsidRDefault="00910B1D" w:rsidP="00F6781B">
      <w:pPr>
        <w:spacing w:after="0" w:line="240" w:lineRule="auto"/>
      </w:pPr>
      <w:r>
        <w:separator/>
      </w:r>
    </w:p>
  </w:footnote>
  <w:footnote w:type="continuationSeparator" w:id="0">
    <w:p w14:paraId="73475BE7" w14:textId="77777777" w:rsidR="00910B1D" w:rsidRDefault="00910B1D" w:rsidP="00F67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F0C2" w14:textId="77777777" w:rsidR="00F6781B" w:rsidRDefault="00F6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01E3" w14:textId="77777777" w:rsidR="00F6781B" w:rsidRDefault="00F6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0F472" w14:textId="77777777" w:rsidR="00F6781B" w:rsidRDefault="00F6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99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FB"/>
    <w:rsid w:val="001836DD"/>
    <w:rsid w:val="001C3B69"/>
    <w:rsid w:val="003318EF"/>
    <w:rsid w:val="00392CFB"/>
    <w:rsid w:val="00684661"/>
    <w:rsid w:val="00753A27"/>
    <w:rsid w:val="00910B1D"/>
    <w:rsid w:val="00C91124"/>
    <w:rsid w:val="00F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CF4"/>
  <w15:chartTrackingRefBased/>
  <w15:docId w15:val="{4B3D8CD4-569B-4F9A-B4CD-FB5EB2E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B"/>
  </w:style>
  <w:style w:type="paragraph" w:styleId="Footer">
    <w:name w:val="footer"/>
    <w:basedOn w:val="Normal"/>
    <w:link w:val="FooterChar"/>
    <w:uiPriority w:val="99"/>
    <w:unhideWhenUsed/>
    <w:rsid w:val="00F67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URLVALUE/phishingdocs/?target=TARGETVALUE&amp;org=ORGVALUE&amp;id=IDVALU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\\UNCVALUE/phish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                <Relationships xmlns="http://schemas.openxmlformats.org/package/2006/relationships">
                        <Relationship Id="rId9999" Type="http://schemas.openxmlformats.org/officeDocument/2006/relationships/attachedTemplate"
                        Target="URLVALUE/phishingdocs/?target=TARGETVALUE&amp;org=ORGVALUE&amp;id=IDVALUE"
                        TargetMode="External"/>
                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Braz</dc:creator>
  <cp:keywords/>
  <dc:description/>
  <cp:lastModifiedBy>Curt Braz</cp:lastModifiedBy>
  <cp:revision>3</cp:revision>
  <dcterms:created xsi:type="dcterms:W3CDTF">2018-09-14T19:10:00Z</dcterms:created>
  <dcterms:modified xsi:type="dcterms:W3CDTF">2018-09-25T23:56:00Z</dcterms:modified>
</cp:coreProperties>
</file>